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2763B6E" w14:textId="77777777" w:rsidTr="001B2ABD">
        <w:trPr>
          <w:trHeight w:val="4410"/>
        </w:trPr>
        <w:tc>
          <w:tcPr>
            <w:tcW w:w="3600" w:type="dxa"/>
            <w:vAlign w:val="bottom"/>
          </w:tcPr>
          <w:p w14:paraId="210811F0" w14:textId="77777777" w:rsidR="001B2ABD" w:rsidRDefault="001B2ABD" w:rsidP="001B2ABD">
            <w:pPr>
              <w:tabs>
                <w:tab w:val="left" w:pos="990"/>
              </w:tabs>
              <w:jc w:val="center"/>
            </w:pPr>
            <w:r>
              <w:rPr>
                <w:noProof/>
              </w:rPr>
              <mc:AlternateContent>
                <mc:Choice Requires="wps">
                  <w:drawing>
                    <wp:inline distT="0" distB="0" distL="0" distR="0" wp14:anchorId="7C476C00" wp14:editId="27E40DF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822421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" strokecolor="#94b6d2 [3204]" strokeweight="5pt">
                      <v:fill r:id="rId8" o:title="" recolor="t" rotate="t" type="frame"/>
                      <v:stroke joinstyle="miter"/>
                      <w10:anchorlock/>
                    </v:oval>
                  </w:pict>
                </mc:Fallback>
              </mc:AlternateContent>
            </w:r>
          </w:p>
        </w:tc>
        <w:tc>
          <w:tcPr>
            <w:tcW w:w="720" w:type="dxa"/>
          </w:tcPr>
          <w:p w14:paraId="4DA4D544" w14:textId="77777777" w:rsidR="001B2ABD" w:rsidRDefault="001B2ABD" w:rsidP="000C45FF">
            <w:pPr>
              <w:tabs>
                <w:tab w:val="left" w:pos="990"/>
              </w:tabs>
            </w:pPr>
          </w:p>
        </w:tc>
        <w:tc>
          <w:tcPr>
            <w:tcW w:w="6470" w:type="dxa"/>
            <w:vAlign w:val="bottom"/>
          </w:tcPr>
          <w:p w14:paraId="47966A91" w14:textId="79264E80" w:rsidR="001B2ABD" w:rsidRDefault="00056574" w:rsidP="001B2ABD">
            <w:pPr>
              <w:pStyle w:val="Title"/>
            </w:pPr>
            <w:r>
              <w:t>Yousuf Mahomed</w:t>
            </w:r>
          </w:p>
          <w:p w14:paraId="708326D9" w14:textId="6B9CA140" w:rsidR="001B2ABD" w:rsidRDefault="007418C8" w:rsidP="001B2ABD">
            <w:pPr>
              <w:pStyle w:val="Subtitle"/>
            </w:pPr>
            <w:r>
              <w:rPr>
                <w:spacing w:val="0"/>
                <w:w w:val="100"/>
              </w:rPr>
              <w:t>Medical Doctor/ Salesforce Administrator</w:t>
            </w:r>
          </w:p>
        </w:tc>
      </w:tr>
      <w:tr w:rsidR="001B2ABD" w14:paraId="4F2D8C54" w14:textId="77777777" w:rsidTr="001B2ABD">
        <w:tc>
          <w:tcPr>
            <w:tcW w:w="3600" w:type="dxa"/>
          </w:tcPr>
          <w:sdt>
            <w:sdtPr>
              <w:id w:val="-1711873194"/>
              <w:placeholder>
                <w:docPart w:val="9A00DF15C9D44CABA2251EFC4865B593"/>
              </w:placeholder>
              <w:temporary/>
              <w:showingPlcHdr/>
              <w15:appearance w15:val="hidden"/>
            </w:sdtPr>
            <w:sdtEndPr/>
            <w:sdtContent>
              <w:p w14:paraId="3CD2DAAE" w14:textId="77777777" w:rsidR="001B2ABD" w:rsidRDefault="00036450" w:rsidP="00036450">
                <w:pPr>
                  <w:pStyle w:val="Heading3"/>
                </w:pPr>
                <w:r w:rsidRPr="00D5459D">
                  <w:t>Profile</w:t>
                </w:r>
              </w:p>
            </w:sdtContent>
          </w:sdt>
          <w:p w14:paraId="60777B65" w14:textId="3F1DCC97" w:rsidR="00036450" w:rsidRPr="001F2635" w:rsidRDefault="001F2635" w:rsidP="00036450">
            <w:pPr>
              <w:rPr>
                <w:sz w:val="16"/>
                <w:szCs w:val="20"/>
              </w:rPr>
            </w:pPr>
            <w:r w:rsidRPr="001F2635">
              <w:rPr>
                <w:rFonts w:ascii="Segoe UI" w:hAnsi="Segoe UI" w:cs="Segoe UI"/>
                <w:color w:val="374151"/>
                <w:sz w:val="16"/>
                <w:szCs w:val="20"/>
                <w:shd w:val="clear" w:color="auto" w:fill="F7F7F8"/>
              </w:rPr>
              <w:t>I am an innovative professional with a background in Emergency Medicine</w:t>
            </w:r>
            <w:r w:rsidR="007B7B51">
              <w:rPr>
                <w:rFonts w:ascii="Segoe UI" w:hAnsi="Segoe UI" w:cs="Segoe UI"/>
                <w:color w:val="374151"/>
                <w:sz w:val="16"/>
                <w:szCs w:val="20"/>
                <w:shd w:val="clear" w:color="auto" w:fill="F7F7F8"/>
              </w:rPr>
              <w:t xml:space="preserve">/General </w:t>
            </w:r>
            <w:r w:rsidR="008270D9">
              <w:rPr>
                <w:rFonts w:ascii="Segoe UI" w:hAnsi="Segoe UI" w:cs="Segoe UI"/>
                <w:color w:val="374151"/>
                <w:sz w:val="16"/>
                <w:szCs w:val="20"/>
                <w:shd w:val="clear" w:color="auto" w:fill="F7F7F8"/>
              </w:rPr>
              <w:t>Practice,</w:t>
            </w:r>
            <w:r w:rsidRPr="001F2635">
              <w:rPr>
                <w:rFonts w:ascii="Segoe UI" w:hAnsi="Segoe UI" w:cs="Segoe UI"/>
                <w:color w:val="374151"/>
                <w:sz w:val="16"/>
                <w:szCs w:val="20"/>
                <w:shd w:val="clear" w:color="auto" w:fill="F7F7F8"/>
              </w:rPr>
              <w:t xml:space="preserve"> and a dedication to using technology to improve various industries, including healthcare and customer relationship management. My strong track record includes leveraging technology to enhance user experiences, streamline workflows, and develop educational tools across different sectors. With extensive experience in medical teaching, management, and writing, I am a recently qualified Salesforce Administrator and proficient in front-end web development and design. My expertise extends beyond healthcare, allowing me to adapt and excel in various business environments that require efficient customer relationship management solutions. I am committed to staying current with industry innovations, and I am always seeking opportunities to collaborate and make a positive impact on business outcomes, regardless of the industry.</w:t>
            </w:r>
          </w:p>
          <w:bookmarkStart w:id="0" w:name="_Contact" w:displacedByCustomXml="next"/>
          <w:bookmarkEnd w:id="0" w:displacedByCustomXml="next"/>
          <w:sdt>
            <w:sdtPr>
              <w:id w:val="-1954003311"/>
              <w:placeholder>
                <w:docPart w:val="C88312B886204417964B66A24BD3A11A"/>
              </w:placeholder>
              <w:temporary/>
              <w:showingPlcHdr/>
              <w15:appearance w15:val="hidden"/>
            </w:sdtPr>
            <w:sdtEndPr/>
            <w:sdtContent>
              <w:p w14:paraId="62C5C202" w14:textId="77777777" w:rsidR="00036450" w:rsidRPr="00CB0055" w:rsidRDefault="00CB0055" w:rsidP="00CB0055">
                <w:pPr>
                  <w:pStyle w:val="Heading3"/>
                </w:pPr>
                <w:r w:rsidRPr="00CB0055">
                  <w:t>Contact</w:t>
                </w:r>
              </w:p>
            </w:sdtContent>
          </w:sdt>
          <w:sdt>
            <w:sdtPr>
              <w:id w:val="1111563247"/>
              <w:placeholder>
                <w:docPart w:val="CCC336D69180472F92B10DF1C5654917"/>
              </w:placeholder>
              <w:temporary/>
              <w:showingPlcHdr/>
              <w15:appearance w15:val="hidden"/>
            </w:sdtPr>
            <w:sdtEndPr/>
            <w:sdtContent>
              <w:p w14:paraId="57B0AB47" w14:textId="77777777" w:rsidR="004D3011" w:rsidRDefault="004D3011" w:rsidP="004D3011">
                <w:r w:rsidRPr="004D3011">
                  <w:t>PHONE:</w:t>
                </w:r>
              </w:p>
            </w:sdtContent>
          </w:sdt>
          <w:p w14:paraId="5091D216" w14:textId="68405476" w:rsidR="004D3011" w:rsidRDefault="00DC45FA" w:rsidP="004D3011">
            <w:r>
              <w:t>+27824949750</w:t>
            </w:r>
          </w:p>
          <w:p w14:paraId="04ACEE22" w14:textId="77777777" w:rsidR="008306C3" w:rsidRPr="004D3011" w:rsidRDefault="008306C3" w:rsidP="004D3011"/>
          <w:sdt>
            <w:sdtPr>
              <w:id w:val="67859272"/>
              <w:placeholder>
                <w:docPart w:val="E9E32DBF88E54DEC8B728D6DDE98C419"/>
              </w:placeholder>
              <w:temporary/>
              <w:showingPlcHdr/>
              <w15:appearance w15:val="hidden"/>
            </w:sdtPr>
            <w:sdtEndPr/>
            <w:sdtContent>
              <w:p w14:paraId="0535736F" w14:textId="77777777" w:rsidR="004D3011" w:rsidRDefault="004D3011" w:rsidP="004D3011">
                <w:r w:rsidRPr="004D3011">
                  <w:t>WEBSITE:</w:t>
                </w:r>
              </w:p>
            </w:sdtContent>
          </w:sdt>
          <w:p w14:paraId="0FBC407F" w14:textId="7E2A9473" w:rsidR="008306C3" w:rsidRDefault="00102A24" w:rsidP="004D3011">
            <w:hyperlink r:id="rId9" w:history="1">
              <w:r w:rsidRPr="00102A24">
                <w:rPr>
                  <w:rStyle w:val="Hyperlink"/>
                </w:rPr>
                <w:t>https://drymahomed.netlify.app</w:t>
              </w:r>
            </w:hyperlink>
          </w:p>
          <w:p w14:paraId="267876DE" w14:textId="77777777" w:rsidR="004D3011" w:rsidRDefault="004D3011" w:rsidP="004D3011"/>
          <w:sdt>
            <w:sdtPr>
              <w:id w:val="-240260293"/>
              <w:placeholder>
                <w:docPart w:val="273E3E42DE4246AAA91200D77041C3E6"/>
              </w:placeholder>
              <w:temporary/>
              <w:showingPlcHdr/>
              <w15:appearance w15:val="hidden"/>
            </w:sdtPr>
            <w:sdtEndPr/>
            <w:sdtContent>
              <w:p w14:paraId="7674DC91" w14:textId="77777777" w:rsidR="004D3011" w:rsidRDefault="004D3011" w:rsidP="004D3011">
                <w:r w:rsidRPr="004D3011">
                  <w:t>EMAIL:</w:t>
                </w:r>
              </w:p>
            </w:sdtContent>
          </w:sdt>
          <w:p w14:paraId="7C3E902C" w14:textId="6FDDD8A5" w:rsidR="00036450" w:rsidRPr="00E4381A" w:rsidRDefault="001B52E9" w:rsidP="004D3011">
            <w:pPr>
              <w:rPr>
                <w:rStyle w:val="Hyperlink"/>
              </w:rPr>
            </w:pPr>
            <w:r>
              <w:t>yousufmahomed@gmail.com</w:t>
            </w:r>
          </w:p>
          <w:sdt>
            <w:sdtPr>
              <w:id w:val="-1444214663"/>
              <w:placeholder>
                <w:docPart w:val="FC808A30CB7B41F39DFA61F22190BE20"/>
              </w:placeholder>
              <w:temporary/>
              <w:showingPlcHdr/>
              <w15:appearance w15:val="hidden"/>
            </w:sdtPr>
            <w:sdtEndPr/>
            <w:sdtContent>
              <w:p w14:paraId="072DDE9A" w14:textId="77777777" w:rsidR="004D3011" w:rsidRPr="00CB0055" w:rsidRDefault="00CB0055" w:rsidP="00CB0055">
                <w:pPr>
                  <w:pStyle w:val="Heading3"/>
                </w:pPr>
                <w:r w:rsidRPr="00CB0055">
                  <w:t>Hobbies</w:t>
                </w:r>
              </w:p>
            </w:sdtContent>
          </w:sdt>
          <w:p w14:paraId="65E9386D" w14:textId="5A4C29EF" w:rsidR="004D3011" w:rsidRDefault="001B52E9" w:rsidP="004D3011">
            <w:r>
              <w:t>Cyclin</w:t>
            </w:r>
            <w:r w:rsidR="00E175B5">
              <w:t>g</w:t>
            </w:r>
          </w:p>
          <w:p w14:paraId="3F269479" w14:textId="1282CF63" w:rsidR="004D3011" w:rsidRDefault="001B52E9" w:rsidP="004D3011">
            <w:r>
              <w:t>Anime &amp; Manga</w:t>
            </w:r>
          </w:p>
          <w:p w14:paraId="6B43E863" w14:textId="3B625837" w:rsidR="004D3011" w:rsidRDefault="00056574" w:rsidP="004D3011">
            <w:r>
              <w:t>Reading</w:t>
            </w:r>
          </w:p>
          <w:p w14:paraId="461ACEDB" w14:textId="005F6A49" w:rsidR="00E175B5" w:rsidRPr="004D3011" w:rsidRDefault="00E175B5" w:rsidP="004D3011">
            <w:r>
              <w:t>Warhammer 40K</w:t>
            </w:r>
          </w:p>
        </w:tc>
        <w:tc>
          <w:tcPr>
            <w:tcW w:w="720" w:type="dxa"/>
          </w:tcPr>
          <w:p w14:paraId="0D7E8CCA" w14:textId="77777777" w:rsidR="001B2ABD" w:rsidRDefault="001B2ABD" w:rsidP="000C45FF">
            <w:pPr>
              <w:tabs>
                <w:tab w:val="left" w:pos="990"/>
              </w:tabs>
            </w:pPr>
          </w:p>
        </w:tc>
        <w:tc>
          <w:tcPr>
            <w:tcW w:w="6470" w:type="dxa"/>
          </w:tcPr>
          <w:sdt>
            <w:sdtPr>
              <w:id w:val="1049110328"/>
              <w:placeholder>
                <w:docPart w:val="48DB157C85CA447498C126A81FAE9CBA"/>
              </w:placeholder>
              <w:temporary/>
              <w:showingPlcHdr/>
              <w15:appearance w15:val="hidden"/>
            </w:sdtPr>
            <w:sdtEndPr/>
            <w:sdtContent>
              <w:p w14:paraId="4AEBE412" w14:textId="77777777" w:rsidR="001B2ABD" w:rsidRDefault="00E25A26" w:rsidP="00036450">
                <w:pPr>
                  <w:pStyle w:val="Heading2"/>
                </w:pPr>
                <w:r w:rsidRPr="00036450">
                  <w:t>EDUCATION</w:t>
                </w:r>
              </w:p>
            </w:sdtContent>
          </w:sdt>
          <w:p w14:paraId="56995357" w14:textId="77B04D2F" w:rsidR="00036450" w:rsidRPr="00036450" w:rsidRDefault="008F1097" w:rsidP="00B359E4">
            <w:pPr>
              <w:pStyle w:val="Heading4"/>
            </w:pPr>
            <w:r>
              <w:t>Medical University of South Africa</w:t>
            </w:r>
          </w:p>
          <w:p w14:paraId="531F1169" w14:textId="7498296A" w:rsidR="00036450" w:rsidRPr="00B359E4" w:rsidRDefault="008F1097" w:rsidP="00B359E4">
            <w:pPr>
              <w:pStyle w:val="Date"/>
            </w:pPr>
            <w:r>
              <w:t>1997</w:t>
            </w:r>
            <w:r w:rsidR="00036450" w:rsidRPr="00B359E4">
              <w:t xml:space="preserve"> - </w:t>
            </w:r>
            <w:r>
              <w:t>20</w:t>
            </w:r>
            <w:r w:rsidR="0087567C">
              <w:t>0</w:t>
            </w:r>
            <w:r>
              <w:t>2</w:t>
            </w:r>
          </w:p>
          <w:p w14:paraId="7566A6D7" w14:textId="15813F30" w:rsidR="00036450" w:rsidRDefault="00036450" w:rsidP="00036450">
            <w:r w:rsidRPr="00036450">
              <w:t>[</w:t>
            </w:r>
            <w:r w:rsidR="00746BA3">
              <w:t>MBChB (</w:t>
            </w:r>
            <w:r w:rsidR="009E4A4E">
              <w:t>bachelor’s in medicine</w:t>
            </w:r>
            <w:r w:rsidR="00746BA3">
              <w:t xml:space="preserve"> &amp; Surgery)]</w:t>
            </w:r>
          </w:p>
          <w:sdt>
            <w:sdtPr>
              <w:id w:val="1001553383"/>
              <w:placeholder>
                <w:docPart w:val="1394FB4D1D5D4BDB86DF7DE390787CDB"/>
              </w:placeholder>
              <w:temporary/>
              <w:showingPlcHdr/>
              <w15:appearance w15:val="hidden"/>
            </w:sdtPr>
            <w:sdtEndPr/>
            <w:sdtContent>
              <w:p w14:paraId="7E1B7BBD" w14:textId="77777777" w:rsidR="00036450" w:rsidRDefault="00036450" w:rsidP="00036450">
                <w:pPr>
                  <w:pStyle w:val="Heading2"/>
                </w:pPr>
                <w:r w:rsidRPr="00036450">
                  <w:t>WORK EXPERIENCE</w:t>
                </w:r>
              </w:p>
            </w:sdtContent>
          </w:sdt>
          <w:p w14:paraId="7F6708C1" w14:textId="1F73BC2B" w:rsidR="00036450" w:rsidRDefault="007471C1" w:rsidP="00B359E4">
            <w:pPr>
              <w:pStyle w:val="Heading4"/>
              <w:rPr>
                <w:bCs/>
              </w:rPr>
            </w:pPr>
            <w:r>
              <w:t xml:space="preserve">George Provincial </w:t>
            </w:r>
            <w:r w:rsidR="009E4A4E">
              <w:t xml:space="preserve">Hospital </w:t>
            </w:r>
            <w:r w:rsidR="009E4A4E" w:rsidRPr="00036450">
              <w:t>[</w:t>
            </w:r>
            <w:r>
              <w:t>Internship]</w:t>
            </w:r>
          </w:p>
          <w:p w14:paraId="2EC7C123" w14:textId="00906758" w:rsidR="00036450" w:rsidRPr="00036450" w:rsidRDefault="009E4A4E" w:rsidP="00B359E4">
            <w:pPr>
              <w:pStyle w:val="Date"/>
            </w:pPr>
            <w:r>
              <w:t>January 2003</w:t>
            </w:r>
            <w:r w:rsidR="00036450" w:rsidRPr="00036450">
              <w:t>–</w:t>
            </w:r>
            <w:r>
              <w:t>December 2023</w:t>
            </w:r>
          </w:p>
          <w:p w14:paraId="4F820955" w14:textId="77777777" w:rsidR="004D3011" w:rsidRDefault="004D3011" w:rsidP="00036450"/>
          <w:p w14:paraId="4AACDF2A" w14:textId="6FF8EA9E" w:rsidR="004D3011" w:rsidRPr="004D3011" w:rsidRDefault="009D646E" w:rsidP="00B359E4">
            <w:pPr>
              <w:pStyle w:val="Heading4"/>
              <w:rPr>
                <w:bCs/>
              </w:rPr>
            </w:pPr>
            <w:r>
              <w:t xml:space="preserve">Pholosong </w:t>
            </w:r>
            <w:r w:rsidR="009D4C29">
              <w:t>Hospital</w:t>
            </w:r>
            <w:r w:rsidR="009D4C29" w:rsidRPr="004D3011">
              <w:t xml:space="preserve"> </w:t>
            </w:r>
            <w:r w:rsidR="00096C4C">
              <w:t>[</w:t>
            </w:r>
            <w:r w:rsidR="009D4C29" w:rsidRPr="004D3011">
              <w:t>Medical</w:t>
            </w:r>
            <w:r>
              <w:t xml:space="preserve"> Officer</w:t>
            </w:r>
            <w:r w:rsidR="00096C4C">
              <w:t>]</w:t>
            </w:r>
          </w:p>
          <w:p w14:paraId="64FA2D91" w14:textId="4A9D578D" w:rsidR="004D3011" w:rsidRPr="004D3011" w:rsidRDefault="009D646E" w:rsidP="00B359E4">
            <w:pPr>
              <w:pStyle w:val="Date"/>
            </w:pPr>
            <w:r>
              <w:t>January 200</w:t>
            </w:r>
            <w:r w:rsidR="009D4C29">
              <w:t>4</w:t>
            </w:r>
            <w:r w:rsidR="004D3011" w:rsidRPr="004D3011">
              <w:t>–</w:t>
            </w:r>
            <w:r w:rsidR="009D4C29">
              <w:t>December 2005</w:t>
            </w:r>
          </w:p>
          <w:p w14:paraId="6CB2EF50" w14:textId="081CFE8F" w:rsidR="004D3011" w:rsidRPr="004D3011" w:rsidRDefault="009D4C29" w:rsidP="004D3011">
            <w:r>
              <w:t>Medical Officer in general surgery, orthopedics, neonatal ICU</w:t>
            </w:r>
          </w:p>
          <w:p w14:paraId="2793AF86" w14:textId="77777777" w:rsidR="004D3011" w:rsidRDefault="004D3011" w:rsidP="00036450"/>
          <w:p w14:paraId="67C16B0A" w14:textId="14348E13" w:rsidR="004D3011" w:rsidRPr="004D3011" w:rsidRDefault="006B6365" w:rsidP="00B359E4">
            <w:pPr>
              <w:pStyle w:val="Heading4"/>
              <w:rPr>
                <w:bCs/>
              </w:rPr>
            </w:pPr>
            <w:r>
              <w:t xml:space="preserve">Dr A&amp;Y </w:t>
            </w:r>
            <w:r w:rsidR="00096C4C">
              <w:t>Mahomed</w:t>
            </w:r>
            <w:r w:rsidR="00096C4C" w:rsidRPr="004D3011">
              <w:t xml:space="preserve"> [</w:t>
            </w:r>
            <w:r>
              <w:t>Medical Doctor</w:t>
            </w:r>
            <w:r w:rsidR="00096C4C">
              <w:t>]</w:t>
            </w:r>
          </w:p>
          <w:p w14:paraId="023443CA" w14:textId="36628947" w:rsidR="004D3011" w:rsidRPr="004D3011" w:rsidRDefault="006B6365" w:rsidP="00B359E4">
            <w:pPr>
              <w:pStyle w:val="Date"/>
            </w:pPr>
            <w:r>
              <w:t>January 2006</w:t>
            </w:r>
            <w:r w:rsidR="004D3011" w:rsidRPr="004D3011">
              <w:t>–</w:t>
            </w:r>
            <w:r w:rsidR="00437FAE">
              <w:t>June 201</w:t>
            </w:r>
            <w:r w:rsidR="0087567C">
              <w:t>5</w:t>
            </w:r>
          </w:p>
          <w:p w14:paraId="2A19581A" w14:textId="04265931" w:rsidR="004D3011" w:rsidRDefault="00437FAE" w:rsidP="004D3011">
            <w:r>
              <w:t>I was a general practitioner</w:t>
            </w:r>
            <w:r w:rsidR="001614F4">
              <w:t xml:space="preserve"> (GP)</w:t>
            </w:r>
            <w:r>
              <w:t xml:space="preserve"> in private practice.</w:t>
            </w:r>
          </w:p>
          <w:p w14:paraId="6751B880" w14:textId="77777777" w:rsidR="009D4C29" w:rsidRDefault="009D4C29" w:rsidP="004D3011"/>
          <w:p w14:paraId="65DB1B0D" w14:textId="24C60513" w:rsidR="009D4C29" w:rsidRPr="004D3011" w:rsidRDefault="001614F4" w:rsidP="009D4C29">
            <w:pPr>
              <w:pStyle w:val="Heading4"/>
              <w:rPr>
                <w:bCs/>
              </w:rPr>
            </w:pPr>
            <w:r>
              <w:t xml:space="preserve">Madadeni Provincial </w:t>
            </w:r>
            <w:r w:rsidR="00096C4C">
              <w:t>Hospital</w:t>
            </w:r>
            <w:r w:rsidR="00096C4C" w:rsidRPr="004D3011">
              <w:t xml:space="preserve"> [</w:t>
            </w:r>
            <w:r>
              <w:t>Clinical Manager</w:t>
            </w:r>
            <w:r w:rsidR="00096C4C">
              <w:t>/HOD Emergency Dept. &amp; Rape Crisis Center]</w:t>
            </w:r>
          </w:p>
          <w:p w14:paraId="21A9A9CD" w14:textId="1687CC01" w:rsidR="009D4C29" w:rsidRPr="004D3011" w:rsidRDefault="00096C4C" w:rsidP="009D4C29">
            <w:pPr>
              <w:pStyle w:val="Date"/>
            </w:pPr>
            <w:r>
              <w:t>July 201</w:t>
            </w:r>
            <w:r w:rsidR="0087567C">
              <w:t>5</w:t>
            </w:r>
            <w:r w:rsidR="009D4C29" w:rsidRPr="004D3011">
              <w:t>–</w:t>
            </w:r>
            <w:r>
              <w:t xml:space="preserve"> Present</w:t>
            </w:r>
          </w:p>
          <w:p w14:paraId="2955AE5F" w14:textId="39353529" w:rsidR="004D3011" w:rsidRDefault="00096C4C" w:rsidP="00036450">
            <w:r>
              <w:t xml:space="preserve">Currently I am </w:t>
            </w:r>
            <w:r w:rsidR="00217846">
              <w:t xml:space="preserve">the head of department as stated. This is where I </w:t>
            </w:r>
            <w:r w:rsidR="00B47959">
              <w:t>started</w:t>
            </w:r>
            <w:r w:rsidR="00217846">
              <w:t xml:space="preserve"> </w:t>
            </w:r>
            <w:r w:rsidR="00095208">
              <w:t>using technology to improve teaching and patient care</w:t>
            </w:r>
            <w:r w:rsidR="00B65476">
              <w:t xml:space="preserve"> and has led to me developing a passion for this sector.</w:t>
            </w:r>
            <w:r w:rsidR="009D4C29" w:rsidRPr="004D3011">
              <w:t xml:space="preserve"> </w:t>
            </w:r>
          </w:p>
          <w:sdt>
            <w:sdtPr>
              <w:id w:val="1669594239"/>
              <w:placeholder>
                <w:docPart w:val="0BF511A1C81F4998A8B177029DDE4788"/>
              </w:placeholder>
              <w:temporary/>
              <w:showingPlcHdr/>
              <w15:appearance w15:val="hidden"/>
            </w:sdtPr>
            <w:sdtEndPr/>
            <w:sdtContent>
              <w:p w14:paraId="570F4395" w14:textId="77777777" w:rsidR="00036450" w:rsidRDefault="00180329" w:rsidP="00036450">
                <w:pPr>
                  <w:pStyle w:val="Heading2"/>
                </w:pPr>
                <w:r w:rsidRPr="00036450">
                  <w:rPr>
                    <w:rStyle w:val="Heading2Char"/>
                    <w:b/>
                    <w:bCs/>
                    <w:caps/>
                  </w:rPr>
                  <w:t>SKILLS</w:t>
                </w:r>
              </w:p>
            </w:sdtContent>
          </w:sdt>
          <w:p w14:paraId="7FA0997F"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CA0CB0A" wp14:editId="02302679">
                  <wp:extent cx="3398520" cy="19431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216D61A3" w14:textId="77777777" w:rsidR="0043117B" w:rsidRDefault="00907DE1" w:rsidP="000C45FF">
      <w:pPr>
        <w:tabs>
          <w:tab w:val="left" w:pos="990"/>
        </w:tabs>
      </w:pPr>
    </w:p>
    <w:p w14:paraId="33D3F2CD" w14:textId="0B40D9BB" w:rsidR="00FA2B4F" w:rsidRPr="00FA2B4F" w:rsidRDefault="00FA2B4F" w:rsidP="00FA2B4F">
      <w:pPr>
        <w:tabs>
          <w:tab w:val="left" w:pos="990"/>
        </w:tabs>
        <w:rPr>
          <w:b/>
          <w:bCs/>
          <w:u w:val="single"/>
          <w:lang w:val="en-ZA"/>
        </w:rPr>
      </w:pPr>
      <w:r w:rsidRPr="00FA2B4F">
        <w:rPr>
          <w:b/>
          <w:bCs/>
          <w:u w:val="single"/>
          <w:lang w:val="en-ZA"/>
        </w:rPr>
        <w:lastRenderedPageBreak/>
        <w:t>Licenses &amp; Certifications</w:t>
      </w:r>
      <w:r w:rsidR="00031C20">
        <w:rPr>
          <w:b/>
          <w:bCs/>
          <w:u w:val="single"/>
          <w:lang w:val="en-ZA"/>
        </w:rPr>
        <w:t xml:space="preserve"> (Technology)</w:t>
      </w:r>
    </w:p>
    <w:p w14:paraId="65166D40" w14:textId="77777777" w:rsidR="00FA2B4F" w:rsidRPr="00FA2B4F" w:rsidRDefault="00FA2B4F" w:rsidP="00FA2B4F">
      <w:pPr>
        <w:numPr>
          <w:ilvl w:val="0"/>
          <w:numId w:val="1"/>
        </w:numPr>
        <w:tabs>
          <w:tab w:val="left" w:pos="990"/>
        </w:tabs>
        <w:rPr>
          <w:lang w:val="en-ZA"/>
        </w:rPr>
      </w:pPr>
      <w:r w:rsidRPr="00FA2B4F">
        <w:rPr>
          <w:lang w:val="en-ZA"/>
        </w:rPr>
        <w:t>Responsive Web Design - freeCodeCamp</w:t>
      </w:r>
    </w:p>
    <w:p w14:paraId="286A14BB" w14:textId="77777777" w:rsidR="00FA2B4F" w:rsidRPr="00FA2B4F" w:rsidRDefault="00FA2B4F" w:rsidP="00FA2B4F">
      <w:pPr>
        <w:numPr>
          <w:ilvl w:val="0"/>
          <w:numId w:val="1"/>
        </w:numPr>
        <w:tabs>
          <w:tab w:val="left" w:pos="990"/>
        </w:tabs>
        <w:rPr>
          <w:lang w:val="en-ZA"/>
        </w:rPr>
      </w:pPr>
      <w:r w:rsidRPr="00FA2B4F">
        <w:rPr>
          <w:lang w:val="en-ZA"/>
        </w:rPr>
        <w:t>Learn Enough Society Certificate (Command Line Interface) - Learn Enough</w:t>
      </w:r>
    </w:p>
    <w:p w14:paraId="08AA13AB" w14:textId="77777777" w:rsidR="00FA2B4F" w:rsidRPr="00FA2B4F" w:rsidRDefault="00FA2B4F" w:rsidP="00FA2B4F">
      <w:pPr>
        <w:numPr>
          <w:ilvl w:val="0"/>
          <w:numId w:val="1"/>
        </w:numPr>
        <w:tabs>
          <w:tab w:val="left" w:pos="990"/>
        </w:tabs>
        <w:rPr>
          <w:lang w:val="en-ZA"/>
        </w:rPr>
      </w:pPr>
      <w:r w:rsidRPr="00FA2B4F">
        <w:rPr>
          <w:lang w:val="en-ZA"/>
        </w:rPr>
        <w:t>2022 Complete Salesforce Administrator Certification Course - Udemy</w:t>
      </w:r>
    </w:p>
    <w:p w14:paraId="7FC13067" w14:textId="77777777" w:rsidR="00FA2B4F" w:rsidRPr="00FA2B4F" w:rsidRDefault="00FA2B4F" w:rsidP="00FA2B4F">
      <w:pPr>
        <w:numPr>
          <w:ilvl w:val="0"/>
          <w:numId w:val="1"/>
        </w:numPr>
        <w:tabs>
          <w:tab w:val="left" w:pos="990"/>
        </w:tabs>
        <w:rPr>
          <w:lang w:val="en-ZA"/>
        </w:rPr>
      </w:pPr>
      <w:r w:rsidRPr="00FA2B4F">
        <w:rPr>
          <w:lang w:val="en-ZA"/>
        </w:rPr>
        <w:t>Learn Enough Society Certificate (Text Editors) - Learn Enough</w:t>
      </w:r>
    </w:p>
    <w:p w14:paraId="316AE2D8" w14:textId="77777777" w:rsidR="00FA2B4F" w:rsidRPr="00FA2B4F" w:rsidRDefault="00FA2B4F" w:rsidP="00FA2B4F">
      <w:pPr>
        <w:numPr>
          <w:ilvl w:val="0"/>
          <w:numId w:val="1"/>
        </w:numPr>
        <w:tabs>
          <w:tab w:val="left" w:pos="990"/>
        </w:tabs>
        <w:rPr>
          <w:lang w:val="en-ZA"/>
        </w:rPr>
      </w:pPr>
      <w:r w:rsidRPr="00FA2B4F">
        <w:rPr>
          <w:lang w:val="en-ZA"/>
        </w:rPr>
        <w:t>Learn Enough Society Certificate (Learn Enough Git to Be Dangerous) - Learn Enough</w:t>
      </w:r>
    </w:p>
    <w:p w14:paraId="6C8D4305" w14:textId="77777777" w:rsidR="00FA2B4F" w:rsidRPr="00FA2B4F" w:rsidRDefault="00FA2B4F" w:rsidP="00FA2B4F">
      <w:pPr>
        <w:numPr>
          <w:ilvl w:val="0"/>
          <w:numId w:val="1"/>
        </w:numPr>
        <w:tabs>
          <w:tab w:val="left" w:pos="990"/>
        </w:tabs>
        <w:rPr>
          <w:lang w:val="en-ZA"/>
        </w:rPr>
      </w:pPr>
      <w:r w:rsidRPr="00FA2B4F">
        <w:rPr>
          <w:lang w:val="en-ZA"/>
        </w:rPr>
        <w:t>Learn Enough Society Certificate (Learn Enough HTML to Be Dangerous) - Learn Enough</w:t>
      </w:r>
    </w:p>
    <w:p w14:paraId="02510CC2" w14:textId="77777777" w:rsidR="00FA2B4F" w:rsidRPr="00FA2B4F" w:rsidRDefault="00FA2B4F" w:rsidP="00FA2B4F">
      <w:pPr>
        <w:numPr>
          <w:ilvl w:val="0"/>
          <w:numId w:val="1"/>
        </w:numPr>
        <w:tabs>
          <w:tab w:val="left" w:pos="990"/>
        </w:tabs>
        <w:rPr>
          <w:lang w:val="en-ZA"/>
        </w:rPr>
      </w:pPr>
      <w:r w:rsidRPr="00FA2B4F">
        <w:rPr>
          <w:lang w:val="en-ZA"/>
        </w:rPr>
        <w:t>Learn Enough Society Certificate (CSS &amp; Layout) - Learn Enough</w:t>
      </w:r>
    </w:p>
    <w:p w14:paraId="7A631E5A" w14:textId="77777777" w:rsidR="00FA2B4F" w:rsidRPr="00FA2B4F" w:rsidRDefault="00FA2B4F" w:rsidP="00FA2B4F">
      <w:pPr>
        <w:numPr>
          <w:ilvl w:val="0"/>
          <w:numId w:val="1"/>
        </w:numPr>
        <w:tabs>
          <w:tab w:val="left" w:pos="990"/>
        </w:tabs>
        <w:rPr>
          <w:lang w:val="en-ZA"/>
        </w:rPr>
      </w:pPr>
      <w:r w:rsidRPr="00FA2B4F">
        <w:rPr>
          <w:lang w:val="en-ZA"/>
        </w:rPr>
        <w:t>Salesforce Certified Administrator (SCA) - Salesforce</w:t>
      </w:r>
    </w:p>
    <w:p w14:paraId="47906586" w14:textId="77777777" w:rsidR="00FA2B4F" w:rsidRPr="00FA2B4F" w:rsidRDefault="00FA2B4F" w:rsidP="00FA2B4F">
      <w:pPr>
        <w:numPr>
          <w:ilvl w:val="0"/>
          <w:numId w:val="1"/>
        </w:numPr>
        <w:tabs>
          <w:tab w:val="left" w:pos="990"/>
        </w:tabs>
        <w:rPr>
          <w:lang w:val="en-ZA"/>
        </w:rPr>
      </w:pPr>
      <w:r w:rsidRPr="00FA2B4F">
        <w:rPr>
          <w:lang w:val="en-ZA"/>
        </w:rPr>
        <w:t>The Complete Salesforce Platform App Builder Certification - Udemy</w:t>
      </w:r>
    </w:p>
    <w:p w14:paraId="099395C8" w14:textId="77777777" w:rsidR="00FA2B4F" w:rsidRPr="00FA2B4F" w:rsidRDefault="00FA2B4F" w:rsidP="00FA2B4F">
      <w:pPr>
        <w:numPr>
          <w:ilvl w:val="0"/>
          <w:numId w:val="1"/>
        </w:numPr>
        <w:tabs>
          <w:tab w:val="left" w:pos="990"/>
        </w:tabs>
        <w:rPr>
          <w:lang w:val="en-ZA"/>
        </w:rPr>
      </w:pPr>
      <w:r w:rsidRPr="00FA2B4F">
        <w:rPr>
          <w:lang w:val="en-ZA"/>
        </w:rPr>
        <w:t>Learn Enough Society Certificate (JavaScript) - Learn Enough</w:t>
      </w:r>
    </w:p>
    <w:p w14:paraId="7DE5D3CC" w14:textId="301560F4" w:rsidR="00FA2B4F" w:rsidRDefault="00FA2B4F" w:rsidP="00FA2B4F">
      <w:pPr>
        <w:numPr>
          <w:ilvl w:val="0"/>
          <w:numId w:val="1"/>
        </w:numPr>
        <w:tabs>
          <w:tab w:val="left" w:pos="990"/>
        </w:tabs>
        <w:rPr>
          <w:lang w:val="en-ZA"/>
        </w:rPr>
      </w:pPr>
      <w:r w:rsidRPr="00FA2B4F">
        <w:rPr>
          <w:lang w:val="en-ZA"/>
        </w:rPr>
        <w:t xml:space="preserve">JavaScript Algorithms and Data Structures </w:t>
      </w:r>
      <w:r w:rsidR="00520376">
        <w:rPr>
          <w:lang w:val="en-ZA"/>
        </w:rPr>
        <w:t>–</w:t>
      </w:r>
      <w:r w:rsidRPr="00FA2B4F">
        <w:rPr>
          <w:lang w:val="en-ZA"/>
        </w:rPr>
        <w:t xml:space="preserve"> freeCodeCamp</w:t>
      </w:r>
    </w:p>
    <w:p w14:paraId="3EE7A70F" w14:textId="77777777" w:rsidR="00520376" w:rsidRDefault="00520376" w:rsidP="00520376">
      <w:pPr>
        <w:tabs>
          <w:tab w:val="left" w:pos="990"/>
        </w:tabs>
        <w:rPr>
          <w:lang w:val="en-ZA"/>
        </w:rPr>
      </w:pPr>
    </w:p>
    <w:p w14:paraId="78663A26" w14:textId="77777777" w:rsidR="00520376" w:rsidRDefault="00520376" w:rsidP="00520376">
      <w:pPr>
        <w:tabs>
          <w:tab w:val="left" w:pos="990"/>
        </w:tabs>
        <w:rPr>
          <w:lang w:val="en-ZA"/>
        </w:rPr>
      </w:pPr>
    </w:p>
    <w:p w14:paraId="208365A8" w14:textId="01B038C5" w:rsidR="003357AB" w:rsidRPr="003357AB" w:rsidRDefault="003357AB" w:rsidP="003357AB">
      <w:pPr>
        <w:tabs>
          <w:tab w:val="left" w:pos="990"/>
        </w:tabs>
        <w:rPr>
          <w:b/>
          <w:bCs/>
          <w:u w:val="single"/>
          <w:lang w:val="en-ZA"/>
        </w:rPr>
      </w:pPr>
      <w:r w:rsidRPr="003357AB">
        <w:rPr>
          <w:b/>
          <w:bCs/>
          <w:u w:val="single"/>
          <w:lang w:val="en-ZA"/>
        </w:rPr>
        <w:t>Skills</w:t>
      </w:r>
      <w:r w:rsidRPr="00031C20">
        <w:rPr>
          <w:b/>
          <w:bCs/>
          <w:u w:val="single"/>
          <w:lang w:val="en-ZA"/>
        </w:rPr>
        <w:t xml:space="preserve"> (Full List)</w:t>
      </w:r>
    </w:p>
    <w:p w14:paraId="6BDF9CD2" w14:textId="77777777" w:rsidR="003357AB" w:rsidRPr="003357AB" w:rsidRDefault="003357AB" w:rsidP="003357AB">
      <w:pPr>
        <w:numPr>
          <w:ilvl w:val="0"/>
          <w:numId w:val="2"/>
        </w:numPr>
        <w:tabs>
          <w:tab w:val="left" w:pos="990"/>
        </w:tabs>
        <w:rPr>
          <w:lang w:val="en-ZA"/>
        </w:rPr>
      </w:pPr>
      <w:r w:rsidRPr="003357AB">
        <w:rPr>
          <w:lang w:val="en-ZA"/>
        </w:rPr>
        <w:t>Salesforce Lightning App Creation</w:t>
      </w:r>
    </w:p>
    <w:p w14:paraId="7C90065E" w14:textId="77777777" w:rsidR="003357AB" w:rsidRPr="003357AB" w:rsidRDefault="003357AB" w:rsidP="003357AB">
      <w:pPr>
        <w:numPr>
          <w:ilvl w:val="0"/>
          <w:numId w:val="2"/>
        </w:numPr>
        <w:tabs>
          <w:tab w:val="left" w:pos="990"/>
        </w:tabs>
        <w:rPr>
          <w:lang w:val="en-ZA"/>
        </w:rPr>
      </w:pPr>
      <w:r w:rsidRPr="003357AB">
        <w:rPr>
          <w:lang w:val="en-ZA"/>
        </w:rPr>
        <w:t>Salesforce Lightning</w:t>
      </w:r>
    </w:p>
    <w:p w14:paraId="3C513B82" w14:textId="77777777" w:rsidR="003357AB" w:rsidRPr="003357AB" w:rsidRDefault="003357AB" w:rsidP="003357AB">
      <w:pPr>
        <w:numPr>
          <w:ilvl w:val="0"/>
          <w:numId w:val="2"/>
        </w:numPr>
        <w:tabs>
          <w:tab w:val="left" w:pos="990"/>
        </w:tabs>
        <w:rPr>
          <w:lang w:val="en-ZA"/>
        </w:rPr>
      </w:pPr>
      <w:r w:rsidRPr="003357AB">
        <w:rPr>
          <w:lang w:val="en-ZA"/>
        </w:rPr>
        <w:t>Salesforce.com Administration</w:t>
      </w:r>
    </w:p>
    <w:p w14:paraId="1364D1B5" w14:textId="77777777" w:rsidR="003357AB" w:rsidRDefault="003357AB" w:rsidP="003357AB">
      <w:pPr>
        <w:numPr>
          <w:ilvl w:val="0"/>
          <w:numId w:val="2"/>
        </w:numPr>
        <w:tabs>
          <w:tab w:val="left" w:pos="990"/>
        </w:tabs>
        <w:rPr>
          <w:lang w:val="en-ZA"/>
        </w:rPr>
      </w:pPr>
      <w:r w:rsidRPr="003357AB">
        <w:rPr>
          <w:lang w:val="en-ZA"/>
        </w:rPr>
        <w:t>Front-End Development</w:t>
      </w:r>
    </w:p>
    <w:p w14:paraId="71757157" w14:textId="15A3B4E6" w:rsidR="003357AB" w:rsidRPr="003357AB" w:rsidRDefault="003357AB" w:rsidP="003357AB">
      <w:pPr>
        <w:numPr>
          <w:ilvl w:val="0"/>
          <w:numId w:val="2"/>
        </w:numPr>
        <w:tabs>
          <w:tab w:val="left" w:pos="990"/>
        </w:tabs>
        <w:rPr>
          <w:lang w:val="en-ZA"/>
        </w:rPr>
      </w:pPr>
      <w:r>
        <w:rPr>
          <w:lang w:val="en-ZA"/>
        </w:rPr>
        <w:t>Public Speaking</w:t>
      </w:r>
    </w:p>
    <w:p w14:paraId="1DCDBA50" w14:textId="77777777" w:rsidR="003357AB" w:rsidRPr="003357AB" w:rsidRDefault="003357AB" w:rsidP="003357AB">
      <w:pPr>
        <w:numPr>
          <w:ilvl w:val="0"/>
          <w:numId w:val="2"/>
        </w:numPr>
        <w:tabs>
          <w:tab w:val="left" w:pos="990"/>
        </w:tabs>
        <w:rPr>
          <w:lang w:val="en-ZA"/>
        </w:rPr>
      </w:pPr>
      <w:r w:rsidRPr="003357AB">
        <w:rPr>
          <w:lang w:val="en-ZA"/>
        </w:rPr>
        <w:t>Clinical Supervision</w:t>
      </w:r>
    </w:p>
    <w:p w14:paraId="78715352" w14:textId="77777777" w:rsidR="003357AB" w:rsidRPr="003357AB" w:rsidRDefault="003357AB" w:rsidP="003357AB">
      <w:pPr>
        <w:numPr>
          <w:ilvl w:val="0"/>
          <w:numId w:val="2"/>
        </w:numPr>
        <w:tabs>
          <w:tab w:val="left" w:pos="990"/>
        </w:tabs>
        <w:rPr>
          <w:lang w:val="en-ZA"/>
        </w:rPr>
      </w:pPr>
      <w:r w:rsidRPr="003357AB">
        <w:rPr>
          <w:lang w:val="en-ZA"/>
        </w:rPr>
        <w:t>Clinical Data Management</w:t>
      </w:r>
    </w:p>
    <w:p w14:paraId="2E965CD6" w14:textId="735F7F7E" w:rsidR="003357AB" w:rsidRPr="003357AB" w:rsidRDefault="00EE1B1D" w:rsidP="003357AB">
      <w:pPr>
        <w:numPr>
          <w:ilvl w:val="0"/>
          <w:numId w:val="2"/>
        </w:numPr>
        <w:tabs>
          <w:tab w:val="left" w:pos="990"/>
        </w:tabs>
        <w:rPr>
          <w:lang w:val="en-ZA"/>
        </w:rPr>
      </w:pPr>
      <w:r>
        <w:rPr>
          <w:lang w:val="en-ZA"/>
        </w:rPr>
        <w:t xml:space="preserve">General </w:t>
      </w:r>
      <w:r w:rsidR="003357AB" w:rsidRPr="003357AB">
        <w:rPr>
          <w:lang w:val="en-ZA"/>
        </w:rPr>
        <w:t>Medicine</w:t>
      </w:r>
    </w:p>
    <w:p w14:paraId="597454E2" w14:textId="77777777" w:rsidR="003357AB" w:rsidRPr="003357AB" w:rsidRDefault="003357AB" w:rsidP="003357AB">
      <w:pPr>
        <w:numPr>
          <w:ilvl w:val="0"/>
          <w:numId w:val="2"/>
        </w:numPr>
        <w:tabs>
          <w:tab w:val="left" w:pos="990"/>
        </w:tabs>
        <w:rPr>
          <w:lang w:val="en-ZA"/>
        </w:rPr>
      </w:pPr>
      <w:r w:rsidRPr="003357AB">
        <w:rPr>
          <w:lang w:val="en-ZA"/>
        </w:rPr>
        <w:t>Emergency Management</w:t>
      </w:r>
    </w:p>
    <w:p w14:paraId="5EE94574" w14:textId="77777777" w:rsidR="003357AB" w:rsidRPr="003357AB" w:rsidRDefault="003357AB" w:rsidP="003357AB">
      <w:pPr>
        <w:numPr>
          <w:ilvl w:val="0"/>
          <w:numId w:val="2"/>
        </w:numPr>
        <w:tabs>
          <w:tab w:val="left" w:pos="990"/>
        </w:tabs>
        <w:rPr>
          <w:lang w:val="en-ZA"/>
        </w:rPr>
      </w:pPr>
      <w:r w:rsidRPr="003357AB">
        <w:rPr>
          <w:lang w:val="en-ZA"/>
        </w:rPr>
        <w:t>Emergency Medicine</w:t>
      </w:r>
    </w:p>
    <w:p w14:paraId="361A6DCD" w14:textId="77777777" w:rsidR="003357AB" w:rsidRPr="003357AB" w:rsidRDefault="003357AB" w:rsidP="003357AB">
      <w:pPr>
        <w:numPr>
          <w:ilvl w:val="0"/>
          <w:numId w:val="2"/>
        </w:numPr>
        <w:tabs>
          <w:tab w:val="left" w:pos="990"/>
        </w:tabs>
        <w:rPr>
          <w:lang w:val="en-ZA"/>
        </w:rPr>
      </w:pPr>
      <w:r w:rsidRPr="003357AB">
        <w:rPr>
          <w:lang w:val="en-ZA"/>
        </w:rPr>
        <w:t>Emergency Procedures</w:t>
      </w:r>
    </w:p>
    <w:p w14:paraId="2EF31236" w14:textId="77777777" w:rsidR="003357AB" w:rsidRPr="003357AB" w:rsidRDefault="003357AB" w:rsidP="003357AB">
      <w:pPr>
        <w:numPr>
          <w:ilvl w:val="0"/>
          <w:numId w:val="2"/>
        </w:numPr>
        <w:tabs>
          <w:tab w:val="left" w:pos="990"/>
        </w:tabs>
        <w:rPr>
          <w:lang w:val="en-ZA"/>
        </w:rPr>
      </w:pPr>
      <w:r w:rsidRPr="003357AB">
        <w:rPr>
          <w:lang w:val="en-ZA"/>
        </w:rPr>
        <w:t>Medical Teaching and Curriculum Development</w:t>
      </w:r>
    </w:p>
    <w:p w14:paraId="3E0E790F" w14:textId="77777777" w:rsidR="003357AB" w:rsidRPr="003357AB" w:rsidRDefault="003357AB" w:rsidP="003357AB">
      <w:pPr>
        <w:numPr>
          <w:ilvl w:val="0"/>
          <w:numId w:val="2"/>
        </w:numPr>
        <w:tabs>
          <w:tab w:val="left" w:pos="990"/>
        </w:tabs>
        <w:rPr>
          <w:lang w:val="en-ZA"/>
        </w:rPr>
      </w:pPr>
      <w:r w:rsidRPr="003357AB">
        <w:rPr>
          <w:lang w:val="en-ZA"/>
        </w:rPr>
        <w:t>Medical Writing and Protocol Creation</w:t>
      </w:r>
    </w:p>
    <w:p w14:paraId="4C470D50" w14:textId="77777777" w:rsidR="003357AB" w:rsidRPr="003357AB" w:rsidRDefault="003357AB" w:rsidP="003357AB">
      <w:pPr>
        <w:numPr>
          <w:ilvl w:val="0"/>
          <w:numId w:val="2"/>
        </w:numPr>
        <w:tabs>
          <w:tab w:val="left" w:pos="990"/>
        </w:tabs>
        <w:rPr>
          <w:lang w:val="en-ZA"/>
        </w:rPr>
      </w:pPr>
      <w:r w:rsidRPr="003357AB">
        <w:rPr>
          <w:lang w:val="en-ZA"/>
        </w:rPr>
        <w:t>Healthcare Information Technology</w:t>
      </w:r>
    </w:p>
    <w:p w14:paraId="5CD6A03C" w14:textId="77777777" w:rsidR="003357AB" w:rsidRDefault="003357AB" w:rsidP="003357AB">
      <w:pPr>
        <w:numPr>
          <w:ilvl w:val="0"/>
          <w:numId w:val="2"/>
        </w:numPr>
        <w:tabs>
          <w:tab w:val="left" w:pos="990"/>
        </w:tabs>
        <w:rPr>
          <w:lang w:val="en-ZA"/>
        </w:rPr>
      </w:pPr>
      <w:r w:rsidRPr="003357AB">
        <w:rPr>
          <w:lang w:val="en-ZA"/>
        </w:rPr>
        <w:t>Collaborative Leadership</w:t>
      </w:r>
    </w:p>
    <w:p w14:paraId="0798C50D" w14:textId="77777777" w:rsidR="00526170" w:rsidRDefault="00526170" w:rsidP="00526170">
      <w:pPr>
        <w:tabs>
          <w:tab w:val="left" w:pos="990"/>
        </w:tabs>
        <w:rPr>
          <w:lang w:val="en-ZA"/>
        </w:rPr>
      </w:pPr>
    </w:p>
    <w:p w14:paraId="56F5B6A1" w14:textId="77777777" w:rsidR="00526170" w:rsidRDefault="00526170" w:rsidP="00526170">
      <w:pPr>
        <w:tabs>
          <w:tab w:val="left" w:pos="990"/>
        </w:tabs>
        <w:rPr>
          <w:lang w:val="en-ZA"/>
        </w:rPr>
      </w:pPr>
    </w:p>
    <w:p w14:paraId="065F86CF" w14:textId="77777777" w:rsidR="00BE20D0" w:rsidRDefault="00BE20D0" w:rsidP="00BE20D0">
      <w:pPr>
        <w:tabs>
          <w:tab w:val="left" w:pos="990"/>
        </w:tabs>
        <w:rPr>
          <w:lang w:val="en-ZA"/>
        </w:rPr>
      </w:pPr>
    </w:p>
    <w:p w14:paraId="148885C0" w14:textId="07D8CCA8" w:rsidR="00E57DF5" w:rsidRPr="002D7D4F" w:rsidRDefault="00526170" w:rsidP="00BE20D0">
      <w:pPr>
        <w:tabs>
          <w:tab w:val="left" w:pos="990"/>
        </w:tabs>
        <w:rPr>
          <w:b/>
          <w:bCs/>
          <w:u w:val="single"/>
          <w:lang w:val="en-ZA"/>
        </w:rPr>
      </w:pPr>
      <w:r w:rsidRPr="002D7D4F">
        <w:rPr>
          <w:b/>
          <w:bCs/>
          <w:u w:val="single"/>
          <w:lang w:val="en-ZA"/>
        </w:rPr>
        <w:t>Alternat</w:t>
      </w:r>
      <w:r w:rsidR="002D7D4F" w:rsidRPr="002D7D4F">
        <w:rPr>
          <w:b/>
          <w:bCs/>
          <w:u w:val="single"/>
          <w:lang w:val="en-ZA"/>
        </w:rPr>
        <w:t>ive</w:t>
      </w:r>
    </w:p>
    <w:p w14:paraId="49327A10" w14:textId="15F08DFD" w:rsidR="00E57DF5" w:rsidRDefault="00526170" w:rsidP="00BE20D0">
      <w:pPr>
        <w:tabs>
          <w:tab w:val="left" w:pos="990"/>
        </w:tabs>
        <w:rPr>
          <w:lang w:val="en-ZA"/>
        </w:rPr>
      </w:pPr>
      <w:hyperlink r:id="rId11" w:history="1">
        <w:r w:rsidRPr="00526170">
          <w:rPr>
            <w:rStyle w:val="Hyperlink"/>
            <w:lang w:val="en-ZA"/>
          </w:rPr>
          <w:t>https://www.linkedin.com/in/yousuf-mahomed-3b915a40/</w:t>
        </w:r>
      </w:hyperlink>
    </w:p>
    <w:p w14:paraId="7A7FF2E9" w14:textId="77777777" w:rsidR="00BE20D0" w:rsidRDefault="00BE20D0" w:rsidP="00BE20D0">
      <w:pPr>
        <w:tabs>
          <w:tab w:val="left" w:pos="990"/>
        </w:tabs>
        <w:rPr>
          <w:lang w:val="en-ZA"/>
        </w:rPr>
      </w:pPr>
    </w:p>
    <w:p w14:paraId="48D26D34" w14:textId="77777777" w:rsidR="00BE20D0" w:rsidRPr="003357AB" w:rsidRDefault="00BE20D0" w:rsidP="00BE20D0">
      <w:pPr>
        <w:tabs>
          <w:tab w:val="left" w:pos="990"/>
        </w:tabs>
        <w:rPr>
          <w:lang w:val="en-ZA"/>
        </w:rPr>
      </w:pPr>
    </w:p>
    <w:p w14:paraId="59B43024" w14:textId="77777777" w:rsidR="003357AB" w:rsidRPr="00FA2B4F" w:rsidRDefault="003357AB" w:rsidP="00520376">
      <w:pPr>
        <w:tabs>
          <w:tab w:val="left" w:pos="990"/>
        </w:tabs>
        <w:rPr>
          <w:lang w:val="en-ZA"/>
        </w:rPr>
      </w:pPr>
    </w:p>
    <w:p w14:paraId="7F159333" w14:textId="77777777" w:rsidR="00B47959" w:rsidRDefault="00B47959" w:rsidP="000C45FF">
      <w:pPr>
        <w:tabs>
          <w:tab w:val="left" w:pos="990"/>
        </w:tabs>
      </w:pPr>
    </w:p>
    <w:sectPr w:rsidR="00B47959"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A3E8E" w14:textId="77777777" w:rsidR="00460B4C" w:rsidRDefault="00460B4C" w:rsidP="000C45FF">
      <w:r>
        <w:separator/>
      </w:r>
    </w:p>
  </w:endnote>
  <w:endnote w:type="continuationSeparator" w:id="0">
    <w:p w14:paraId="721B8DDF" w14:textId="77777777" w:rsidR="00460B4C" w:rsidRDefault="00460B4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69D7D" w14:textId="77777777" w:rsidR="00460B4C" w:rsidRDefault="00460B4C" w:rsidP="000C45FF">
      <w:r>
        <w:separator/>
      </w:r>
    </w:p>
  </w:footnote>
  <w:footnote w:type="continuationSeparator" w:id="0">
    <w:p w14:paraId="52754612" w14:textId="77777777" w:rsidR="00460B4C" w:rsidRDefault="00460B4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BA83" w14:textId="77777777" w:rsidR="000C45FF" w:rsidRDefault="000C45FF">
    <w:pPr>
      <w:pStyle w:val="Header"/>
    </w:pPr>
    <w:r>
      <w:rPr>
        <w:noProof/>
      </w:rPr>
      <w:drawing>
        <wp:anchor distT="0" distB="0" distL="114300" distR="114300" simplePos="0" relativeHeight="251658240" behindDoc="1" locked="0" layoutInCell="1" allowOverlap="1" wp14:anchorId="4DFF3F21" wp14:editId="5425B1F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230"/>
    <w:multiLevelType w:val="multilevel"/>
    <w:tmpl w:val="2C9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E566EF"/>
    <w:multiLevelType w:val="multilevel"/>
    <w:tmpl w:val="5BC4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2566796">
    <w:abstractNumId w:val="0"/>
  </w:num>
  <w:num w:numId="2" w16cid:durableId="39327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4C"/>
    <w:rsid w:val="00031C20"/>
    <w:rsid w:val="00036450"/>
    <w:rsid w:val="00056574"/>
    <w:rsid w:val="00073D11"/>
    <w:rsid w:val="00094499"/>
    <w:rsid w:val="00095208"/>
    <w:rsid w:val="00096C4C"/>
    <w:rsid w:val="000C45FF"/>
    <w:rsid w:val="000E3FD1"/>
    <w:rsid w:val="00102A24"/>
    <w:rsid w:val="00112054"/>
    <w:rsid w:val="001226A4"/>
    <w:rsid w:val="001317D8"/>
    <w:rsid w:val="001525E1"/>
    <w:rsid w:val="001614F4"/>
    <w:rsid w:val="00180329"/>
    <w:rsid w:val="0019001F"/>
    <w:rsid w:val="001A74A5"/>
    <w:rsid w:val="001B2ABD"/>
    <w:rsid w:val="001B52E9"/>
    <w:rsid w:val="001E0391"/>
    <w:rsid w:val="001E1759"/>
    <w:rsid w:val="001F1ECC"/>
    <w:rsid w:val="001F2635"/>
    <w:rsid w:val="00217846"/>
    <w:rsid w:val="002400EB"/>
    <w:rsid w:val="00256CF7"/>
    <w:rsid w:val="00281FD5"/>
    <w:rsid w:val="002A51ED"/>
    <w:rsid w:val="002C29D0"/>
    <w:rsid w:val="002C7801"/>
    <w:rsid w:val="002D7D4F"/>
    <w:rsid w:val="0030481B"/>
    <w:rsid w:val="003156FC"/>
    <w:rsid w:val="003254B5"/>
    <w:rsid w:val="003357AB"/>
    <w:rsid w:val="00370309"/>
    <w:rsid w:val="0037121F"/>
    <w:rsid w:val="00390C04"/>
    <w:rsid w:val="003910D8"/>
    <w:rsid w:val="003A6B7D"/>
    <w:rsid w:val="003B06CA"/>
    <w:rsid w:val="003F28F6"/>
    <w:rsid w:val="004071FC"/>
    <w:rsid w:val="00411712"/>
    <w:rsid w:val="00415701"/>
    <w:rsid w:val="00437FAE"/>
    <w:rsid w:val="00445947"/>
    <w:rsid w:val="00460B4C"/>
    <w:rsid w:val="004813B3"/>
    <w:rsid w:val="00496591"/>
    <w:rsid w:val="004C63E4"/>
    <w:rsid w:val="004D3011"/>
    <w:rsid w:val="00520376"/>
    <w:rsid w:val="00526170"/>
    <w:rsid w:val="005262AC"/>
    <w:rsid w:val="00536F20"/>
    <w:rsid w:val="00557EB4"/>
    <w:rsid w:val="005E39D5"/>
    <w:rsid w:val="005F7EB6"/>
    <w:rsid w:val="00600670"/>
    <w:rsid w:val="00602212"/>
    <w:rsid w:val="0062123A"/>
    <w:rsid w:val="00646E75"/>
    <w:rsid w:val="006771D0"/>
    <w:rsid w:val="006B6365"/>
    <w:rsid w:val="00715FCB"/>
    <w:rsid w:val="007418C8"/>
    <w:rsid w:val="00743101"/>
    <w:rsid w:val="00746BA3"/>
    <w:rsid w:val="007471C1"/>
    <w:rsid w:val="00764C9F"/>
    <w:rsid w:val="007775E1"/>
    <w:rsid w:val="007867A0"/>
    <w:rsid w:val="007927F5"/>
    <w:rsid w:val="007B7B51"/>
    <w:rsid w:val="007C7D61"/>
    <w:rsid w:val="007D2095"/>
    <w:rsid w:val="00802CA0"/>
    <w:rsid w:val="008270D9"/>
    <w:rsid w:val="008306C3"/>
    <w:rsid w:val="0084184C"/>
    <w:rsid w:val="00843641"/>
    <w:rsid w:val="0087567C"/>
    <w:rsid w:val="008B2F05"/>
    <w:rsid w:val="008F1097"/>
    <w:rsid w:val="00907DE1"/>
    <w:rsid w:val="009260CD"/>
    <w:rsid w:val="00940A66"/>
    <w:rsid w:val="00952C25"/>
    <w:rsid w:val="00990FE7"/>
    <w:rsid w:val="009D4C29"/>
    <w:rsid w:val="009D646E"/>
    <w:rsid w:val="009E4A4E"/>
    <w:rsid w:val="00A2118D"/>
    <w:rsid w:val="00A96D25"/>
    <w:rsid w:val="00AD0A50"/>
    <w:rsid w:val="00AD76E2"/>
    <w:rsid w:val="00B20152"/>
    <w:rsid w:val="00B251A5"/>
    <w:rsid w:val="00B359E4"/>
    <w:rsid w:val="00B47959"/>
    <w:rsid w:val="00B57D98"/>
    <w:rsid w:val="00B65476"/>
    <w:rsid w:val="00B70850"/>
    <w:rsid w:val="00BE20D0"/>
    <w:rsid w:val="00BE6636"/>
    <w:rsid w:val="00C066B6"/>
    <w:rsid w:val="00C356D9"/>
    <w:rsid w:val="00C37BA1"/>
    <w:rsid w:val="00C4674C"/>
    <w:rsid w:val="00C506CF"/>
    <w:rsid w:val="00C72BED"/>
    <w:rsid w:val="00C9578B"/>
    <w:rsid w:val="00CB0055"/>
    <w:rsid w:val="00D2522B"/>
    <w:rsid w:val="00D422DE"/>
    <w:rsid w:val="00D45B04"/>
    <w:rsid w:val="00D5459D"/>
    <w:rsid w:val="00DA1F4D"/>
    <w:rsid w:val="00DC45FA"/>
    <w:rsid w:val="00DD172A"/>
    <w:rsid w:val="00E175B5"/>
    <w:rsid w:val="00E25A26"/>
    <w:rsid w:val="00E4381A"/>
    <w:rsid w:val="00E55D74"/>
    <w:rsid w:val="00E57DF5"/>
    <w:rsid w:val="00EE1B1D"/>
    <w:rsid w:val="00F60274"/>
    <w:rsid w:val="00F77FB9"/>
    <w:rsid w:val="00FA2B4F"/>
    <w:rsid w:val="00FB068F"/>
    <w:rsid w:val="00FC0BBE"/>
    <w:rsid w:val="00FD1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6B4B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907DE1"/>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usuf-mahomed-3b915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drymahomed.netlify.app/"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u\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Sheet1!$A$3:$A$11</c:f>
              <c:strCache>
                <c:ptCount val="8"/>
                <c:pt idx="2">
                  <c:v>Public Speaking</c:v>
                </c:pt>
                <c:pt idx="3">
                  <c:v>Training</c:v>
                </c:pt>
                <c:pt idx="4">
                  <c:v>Team Management</c:v>
                </c:pt>
                <c:pt idx="5">
                  <c:v>Ligthning App Dev</c:v>
                </c:pt>
                <c:pt idx="6">
                  <c:v>Salesforce Admin</c:v>
                </c:pt>
                <c:pt idx="7">
                  <c:v>Front End Dev</c:v>
                </c:pt>
              </c:strCache>
            </c:strRef>
          </c:cat>
          <c:val>
            <c:numRef>
              <c:f>Sheet1!$B$3:$B$11</c:f>
              <c:numCache>
                <c:formatCode>General</c:formatCode>
                <c:ptCount val="9"/>
                <c:pt idx="2">
                  <c:v>1</c:v>
                </c:pt>
                <c:pt idx="3">
                  <c:v>1</c:v>
                </c:pt>
                <c:pt idx="4">
                  <c:v>1</c:v>
                </c:pt>
                <c:pt idx="5">
                  <c:v>0.8</c:v>
                </c:pt>
                <c:pt idx="6">
                  <c:v>0.8</c:v>
                </c:pt>
                <c:pt idx="7">
                  <c:v>0.5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00DF15C9D44CABA2251EFC4865B593"/>
        <w:category>
          <w:name w:val="General"/>
          <w:gallery w:val="placeholder"/>
        </w:category>
        <w:types>
          <w:type w:val="bbPlcHdr"/>
        </w:types>
        <w:behaviors>
          <w:behavior w:val="content"/>
        </w:behaviors>
        <w:guid w:val="{1591CF8C-BC34-4433-8150-483D84FD60D2}"/>
      </w:docPartPr>
      <w:docPartBody>
        <w:p w:rsidR="00D05BD6" w:rsidRDefault="007D4EF9">
          <w:pPr>
            <w:pStyle w:val="9A00DF15C9D44CABA2251EFC4865B593"/>
          </w:pPr>
          <w:r w:rsidRPr="00D5459D">
            <w:t>Profile</w:t>
          </w:r>
        </w:p>
      </w:docPartBody>
    </w:docPart>
    <w:docPart>
      <w:docPartPr>
        <w:name w:val="C88312B886204417964B66A24BD3A11A"/>
        <w:category>
          <w:name w:val="General"/>
          <w:gallery w:val="placeholder"/>
        </w:category>
        <w:types>
          <w:type w:val="bbPlcHdr"/>
        </w:types>
        <w:behaviors>
          <w:behavior w:val="content"/>
        </w:behaviors>
        <w:guid w:val="{7FC5BE12-1C40-4A58-817B-C2EA1B1492F8}"/>
      </w:docPartPr>
      <w:docPartBody>
        <w:p w:rsidR="00D05BD6" w:rsidRDefault="007D4EF9">
          <w:pPr>
            <w:pStyle w:val="C88312B886204417964B66A24BD3A11A"/>
          </w:pPr>
          <w:r w:rsidRPr="00CB0055">
            <w:t>Contact</w:t>
          </w:r>
        </w:p>
      </w:docPartBody>
    </w:docPart>
    <w:docPart>
      <w:docPartPr>
        <w:name w:val="CCC336D69180472F92B10DF1C5654917"/>
        <w:category>
          <w:name w:val="General"/>
          <w:gallery w:val="placeholder"/>
        </w:category>
        <w:types>
          <w:type w:val="bbPlcHdr"/>
        </w:types>
        <w:behaviors>
          <w:behavior w:val="content"/>
        </w:behaviors>
        <w:guid w:val="{593424EF-128A-4C42-84C9-60D4DE007B5C}"/>
      </w:docPartPr>
      <w:docPartBody>
        <w:p w:rsidR="00D05BD6" w:rsidRDefault="007D4EF9">
          <w:pPr>
            <w:pStyle w:val="CCC336D69180472F92B10DF1C5654917"/>
          </w:pPr>
          <w:r w:rsidRPr="004D3011">
            <w:t>PHONE:</w:t>
          </w:r>
        </w:p>
      </w:docPartBody>
    </w:docPart>
    <w:docPart>
      <w:docPartPr>
        <w:name w:val="E9E32DBF88E54DEC8B728D6DDE98C419"/>
        <w:category>
          <w:name w:val="General"/>
          <w:gallery w:val="placeholder"/>
        </w:category>
        <w:types>
          <w:type w:val="bbPlcHdr"/>
        </w:types>
        <w:behaviors>
          <w:behavior w:val="content"/>
        </w:behaviors>
        <w:guid w:val="{B9976DD1-8054-4D49-AC6E-DB03DA50E130}"/>
      </w:docPartPr>
      <w:docPartBody>
        <w:p w:rsidR="00D05BD6" w:rsidRDefault="007D4EF9">
          <w:pPr>
            <w:pStyle w:val="E9E32DBF88E54DEC8B728D6DDE98C419"/>
          </w:pPr>
          <w:r w:rsidRPr="004D3011">
            <w:t>WEBSITE:</w:t>
          </w:r>
        </w:p>
      </w:docPartBody>
    </w:docPart>
    <w:docPart>
      <w:docPartPr>
        <w:name w:val="273E3E42DE4246AAA91200D77041C3E6"/>
        <w:category>
          <w:name w:val="General"/>
          <w:gallery w:val="placeholder"/>
        </w:category>
        <w:types>
          <w:type w:val="bbPlcHdr"/>
        </w:types>
        <w:behaviors>
          <w:behavior w:val="content"/>
        </w:behaviors>
        <w:guid w:val="{ECC172A7-14F6-43E1-A1B2-52107DA95F2B}"/>
      </w:docPartPr>
      <w:docPartBody>
        <w:p w:rsidR="00D05BD6" w:rsidRDefault="007D4EF9">
          <w:pPr>
            <w:pStyle w:val="273E3E42DE4246AAA91200D77041C3E6"/>
          </w:pPr>
          <w:r w:rsidRPr="004D3011">
            <w:t>EMAIL:</w:t>
          </w:r>
        </w:p>
      </w:docPartBody>
    </w:docPart>
    <w:docPart>
      <w:docPartPr>
        <w:name w:val="FC808A30CB7B41F39DFA61F22190BE20"/>
        <w:category>
          <w:name w:val="General"/>
          <w:gallery w:val="placeholder"/>
        </w:category>
        <w:types>
          <w:type w:val="bbPlcHdr"/>
        </w:types>
        <w:behaviors>
          <w:behavior w:val="content"/>
        </w:behaviors>
        <w:guid w:val="{ED3B9F29-E6B7-4C1F-AAC7-53161CD06D6F}"/>
      </w:docPartPr>
      <w:docPartBody>
        <w:p w:rsidR="00D05BD6" w:rsidRDefault="007D4EF9">
          <w:pPr>
            <w:pStyle w:val="FC808A30CB7B41F39DFA61F22190BE20"/>
          </w:pPr>
          <w:r w:rsidRPr="00CB0055">
            <w:t>Hobbies</w:t>
          </w:r>
        </w:p>
      </w:docPartBody>
    </w:docPart>
    <w:docPart>
      <w:docPartPr>
        <w:name w:val="48DB157C85CA447498C126A81FAE9CBA"/>
        <w:category>
          <w:name w:val="General"/>
          <w:gallery w:val="placeholder"/>
        </w:category>
        <w:types>
          <w:type w:val="bbPlcHdr"/>
        </w:types>
        <w:behaviors>
          <w:behavior w:val="content"/>
        </w:behaviors>
        <w:guid w:val="{193AA3B4-1CEA-47F2-9C43-DF94E31A9F52}"/>
      </w:docPartPr>
      <w:docPartBody>
        <w:p w:rsidR="00D05BD6" w:rsidRDefault="007D4EF9">
          <w:pPr>
            <w:pStyle w:val="48DB157C85CA447498C126A81FAE9CBA"/>
          </w:pPr>
          <w:r w:rsidRPr="00036450">
            <w:t>EDUCATION</w:t>
          </w:r>
        </w:p>
      </w:docPartBody>
    </w:docPart>
    <w:docPart>
      <w:docPartPr>
        <w:name w:val="1394FB4D1D5D4BDB86DF7DE390787CDB"/>
        <w:category>
          <w:name w:val="General"/>
          <w:gallery w:val="placeholder"/>
        </w:category>
        <w:types>
          <w:type w:val="bbPlcHdr"/>
        </w:types>
        <w:behaviors>
          <w:behavior w:val="content"/>
        </w:behaviors>
        <w:guid w:val="{3D1DA24D-EF37-4617-90F6-0666F8FBC58B}"/>
      </w:docPartPr>
      <w:docPartBody>
        <w:p w:rsidR="00D05BD6" w:rsidRDefault="007D4EF9">
          <w:pPr>
            <w:pStyle w:val="1394FB4D1D5D4BDB86DF7DE390787CDB"/>
          </w:pPr>
          <w:r w:rsidRPr="00036450">
            <w:t>WO</w:t>
          </w:r>
          <w:r w:rsidRPr="00036450">
            <w:t>RK EXPERIENCE</w:t>
          </w:r>
        </w:p>
      </w:docPartBody>
    </w:docPart>
    <w:docPart>
      <w:docPartPr>
        <w:name w:val="0BF511A1C81F4998A8B177029DDE4788"/>
        <w:category>
          <w:name w:val="General"/>
          <w:gallery w:val="placeholder"/>
        </w:category>
        <w:types>
          <w:type w:val="bbPlcHdr"/>
        </w:types>
        <w:behaviors>
          <w:behavior w:val="content"/>
        </w:behaviors>
        <w:guid w:val="{FB15DE5D-68E8-4E0D-BEA5-E942607654F0}"/>
      </w:docPartPr>
      <w:docPartBody>
        <w:p w:rsidR="00D05BD6" w:rsidRDefault="007D4EF9">
          <w:pPr>
            <w:pStyle w:val="0BF511A1C81F4998A8B177029DDE478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39"/>
    <w:rsid w:val="001E7CBC"/>
    <w:rsid w:val="007D4EF9"/>
    <w:rsid w:val="00A51839"/>
    <w:rsid w:val="00D05BD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16C89E847433CA16C1F46E25FAB8A">
    <w:name w:val="8D616C89E847433CA16C1F46E25FAB8A"/>
  </w:style>
  <w:style w:type="paragraph" w:customStyle="1" w:styleId="7E9900B5ABCC4779A83D520C0FD2D34A">
    <w:name w:val="7E9900B5ABCC4779A83D520C0FD2D34A"/>
  </w:style>
  <w:style w:type="paragraph" w:customStyle="1" w:styleId="9A00DF15C9D44CABA2251EFC4865B593">
    <w:name w:val="9A00DF15C9D44CABA2251EFC4865B593"/>
  </w:style>
  <w:style w:type="paragraph" w:customStyle="1" w:styleId="C88312B886204417964B66A24BD3A11A">
    <w:name w:val="C88312B886204417964B66A24BD3A11A"/>
  </w:style>
  <w:style w:type="paragraph" w:customStyle="1" w:styleId="CCC336D69180472F92B10DF1C5654917">
    <w:name w:val="CCC336D69180472F92B10DF1C5654917"/>
  </w:style>
  <w:style w:type="paragraph" w:customStyle="1" w:styleId="E9E32DBF88E54DEC8B728D6DDE98C419">
    <w:name w:val="E9E32DBF88E54DEC8B728D6DDE98C419"/>
  </w:style>
  <w:style w:type="paragraph" w:customStyle="1" w:styleId="C413F62C6E9845CD9CC7FB637A26D942">
    <w:name w:val="C413F62C6E9845CD9CC7FB637A26D942"/>
    <w:rsid w:val="007D4EF9"/>
  </w:style>
  <w:style w:type="paragraph" w:customStyle="1" w:styleId="273E3E42DE4246AAA91200D77041C3E6">
    <w:name w:val="273E3E42DE4246AAA91200D77041C3E6"/>
  </w:style>
  <w:style w:type="character" w:styleId="Hyperlink">
    <w:name w:val="Hyperlink"/>
    <w:basedOn w:val="DefaultParagraphFont"/>
    <w:uiPriority w:val="99"/>
    <w:unhideWhenUsed/>
    <w:rPr>
      <w:color w:val="C45911" w:themeColor="accent2" w:themeShade="BF"/>
      <w:u w:val="single"/>
    </w:rPr>
  </w:style>
  <w:style w:type="paragraph" w:customStyle="1" w:styleId="E78237E531BA425CACE771EF05A992D2">
    <w:name w:val="E78237E531BA425CACE771EF05A992D2"/>
  </w:style>
  <w:style w:type="paragraph" w:customStyle="1" w:styleId="FC808A30CB7B41F39DFA61F22190BE20">
    <w:name w:val="FC808A30CB7B41F39DFA61F22190BE20"/>
  </w:style>
  <w:style w:type="paragraph" w:customStyle="1" w:styleId="07C1AF6A136246649DCE21904600DE41">
    <w:name w:val="07C1AF6A136246649DCE21904600DE41"/>
  </w:style>
  <w:style w:type="paragraph" w:customStyle="1" w:styleId="D47C5840748E4BAFAFD59DCA48CFF64E">
    <w:name w:val="D47C5840748E4BAFAFD59DCA48CFF64E"/>
  </w:style>
  <w:style w:type="paragraph" w:customStyle="1" w:styleId="18C518FE7E9E4C50951111C7569B4A9C">
    <w:name w:val="18C518FE7E9E4C50951111C7569B4A9C"/>
  </w:style>
  <w:style w:type="paragraph" w:customStyle="1" w:styleId="DF48E7F5F0F9484693E9C5DDFF91BC64">
    <w:name w:val="DF48E7F5F0F9484693E9C5DDFF91BC64"/>
  </w:style>
  <w:style w:type="paragraph" w:customStyle="1" w:styleId="48DB157C85CA447498C126A81FAE9CBA">
    <w:name w:val="48DB157C85CA447498C126A81FAE9CBA"/>
  </w:style>
  <w:style w:type="paragraph" w:customStyle="1" w:styleId="EA1D54382EBB4E7C8F41F105AB558424">
    <w:name w:val="EA1D54382EBB4E7C8F41F105AB558424"/>
  </w:style>
  <w:style w:type="paragraph" w:customStyle="1" w:styleId="13A1272C3A2B41A19D3FAD89A4790878">
    <w:name w:val="13A1272C3A2B41A19D3FAD89A4790878"/>
  </w:style>
  <w:style w:type="paragraph" w:customStyle="1" w:styleId="6DA9ED69439F416B8537C5E0188E1363">
    <w:name w:val="6DA9ED69439F416B8537C5E0188E1363"/>
  </w:style>
  <w:style w:type="paragraph" w:customStyle="1" w:styleId="2C68C95CD0E24F75B8CC05FBE77AA209">
    <w:name w:val="2C68C95CD0E24F75B8CC05FBE77AA209"/>
  </w:style>
  <w:style w:type="paragraph" w:customStyle="1" w:styleId="A94167DB39D742D28B468610A96BDE28">
    <w:name w:val="A94167DB39D742D28B468610A96BDE28"/>
  </w:style>
  <w:style w:type="paragraph" w:customStyle="1" w:styleId="26E2DA1263F74A6192FAA95F363D956A">
    <w:name w:val="26E2DA1263F74A6192FAA95F363D956A"/>
  </w:style>
  <w:style w:type="paragraph" w:customStyle="1" w:styleId="2D00E0102EED48AAAB312135A2739ED3">
    <w:name w:val="2D00E0102EED48AAAB312135A2739ED3"/>
  </w:style>
  <w:style w:type="paragraph" w:customStyle="1" w:styleId="1394FB4D1D5D4BDB86DF7DE390787CDB">
    <w:name w:val="1394FB4D1D5D4BDB86DF7DE390787CDB"/>
  </w:style>
  <w:style w:type="paragraph" w:customStyle="1" w:styleId="6C7891A719C447689918D2432461CDE8">
    <w:name w:val="6C7891A719C447689918D2432461CDE8"/>
  </w:style>
  <w:style w:type="paragraph" w:customStyle="1" w:styleId="681B141658884287988AC7E7ED451AD8">
    <w:name w:val="681B141658884287988AC7E7ED451AD8"/>
  </w:style>
  <w:style w:type="paragraph" w:customStyle="1" w:styleId="7C6B26253A664C3C8E96D66F47C90FC5">
    <w:name w:val="7C6B26253A664C3C8E96D66F47C90FC5"/>
  </w:style>
  <w:style w:type="paragraph" w:customStyle="1" w:styleId="81ABD7E11A784A50994E626391254366">
    <w:name w:val="81ABD7E11A784A50994E626391254366"/>
  </w:style>
  <w:style w:type="paragraph" w:customStyle="1" w:styleId="CD6FE564315F4EB88C5F57CA289C0334">
    <w:name w:val="CD6FE564315F4EB88C5F57CA289C0334"/>
  </w:style>
  <w:style w:type="paragraph" w:customStyle="1" w:styleId="6A61C87BECFF4788899231E9F0B0A968">
    <w:name w:val="6A61C87BECFF4788899231E9F0B0A968"/>
  </w:style>
  <w:style w:type="paragraph" w:customStyle="1" w:styleId="B08D3B06C22F4B5BBE5CD38651C9D2C7">
    <w:name w:val="B08D3B06C22F4B5BBE5CD38651C9D2C7"/>
  </w:style>
  <w:style w:type="paragraph" w:customStyle="1" w:styleId="022A73BA254A4D77BB977CC214C10DF2">
    <w:name w:val="022A73BA254A4D77BB977CC214C10DF2"/>
  </w:style>
  <w:style w:type="paragraph" w:customStyle="1" w:styleId="C3D20AB464AE4E4CB33F7C3AB958C9EA">
    <w:name w:val="C3D20AB464AE4E4CB33F7C3AB958C9EA"/>
  </w:style>
  <w:style w:type="paragraph" w:customStyle="1" w:styleId="E2A442EAB6BA4966AF915E20C7B85EB9">
    <w:name w:val="E2A442EAB6BA4966AF915E20C7B85EB9"/>
  </w:style>
  <w:style w:type="paragraph" w:customStyle="1" w:styleId="762EF51E4BF948F391354C31521A12B0">
    <w:name w:val="762EF51E4BF948F391354C31521A12B0"/>
  </w:style>
  <w:style w:type="paragraph" w:customStyle="1" w:styleId="19C565C85D7C4CB59DB791A809F962BC">
    <w:name w:val="19C565C85D7C4CB59DB791A809F962BC"/>
  </w:style>
  <w:style w:type="paragraph" w:customStyle="1" w:styleId="5895B60A5F1542CDB4F17459D9D481A7">
    <w:name w:val="5895B60A5F1542CDB4F17459D9D481A7"/>
  </w:style>
  <w:style w:type="paragraph" w:customStyle="1" w:styleId="40E155B7B5F94003B0B9E91DCE9CBAE4">
    <w:name w:val="40E155B7B5F94003B0B9E91DCE9CBAE4"/>
  </w:style>
  <w:style w:type="paragraph" w:customStyle="1" w:styleId="1E1E109954F3449FB39B330E8E3D4CC5">
    <w:name w:val="1E1E109954F3449FB39B330E8E3D4CC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0BF511A1C81F4998A8B177029DDE4788">
    <w:name w:val="0BF511A1C81F4998A8B177029DDE4788"/>
  </w:style>
  <w:style w:type="paragraph" w:customStyle="1" w:styleId="DA266C346A154F2D95646268A7DF6D30">
    <w:name w:val="DA266C346A154F2D95646268A7DF6D30"/>
    <w:rsid w:val="007D4EF9"/>
  </w:style>
  <w:style w:type="paragraph" w:customStyle="1" w:styleId="3A8E03971EBD4A0EB02586D7265D7629">
    <w:name w:val="3A8E03971EBD4A0EB02586D7265D7629"/>
    <w:rsid w:val="007D4EF9"/>
  </w:style>
  <w:style w:type="paragraph" w:customStyle="1" w:styleId="94609B7C473546FD98153400214B2385">
    <w:name w:val="94609B7C473546FD98153400214B2385"/>
    <w:rsid w:val="007D4EF9"/>
  </w:style>
  <w:style w:type="paragraph" w:customStyle="1" w:styleId="4A0829D666074D66A4796EF075A1256D">
    <w:name w:val="4A0829D666074D66A4796EF075A1256D"/>
    <w:rsid w:val="007D4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2023-03-29T10:08:00Z</dcterms:created>
  <dcterms:modified xsi:type="dcterms:W3CDTF">2023-03-29T10:08:00Z</dcterms:modified>
</cp:coreProperties>
</file>